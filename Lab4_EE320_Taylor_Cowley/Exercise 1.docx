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F2" w:rsidRDefault="00FA507C">
      <w:r>
        <w:t>Exercise 1:</w:t>
      </w:r>
    </w:p>
    <w:p w:rsidR="00FA507C" w:rsidRDefault="00FA507C"/>
    <w:p w:rsidR="00FA507C" w:rsidRDefault="00FA507C">
      <w:r w:rsidRPr="00FA507C">
        <w:t>Question: What do you think the display will look like if the digits are sequenced too fast?</w:t>
      </w:r>
    </w:p>
    <w:p w:rsidR="000F0396" w:rsidRDefault="000F0396"/>
    <w:p w:rsidR="000F0396" w:rsidRDefault="000F0396">
      <w:r w:rsidRPr="000F0396">
        <w:rPr>
          <w:highlight w:val="yellow"/>
        </w:rPr>
        <w:t>They would probably all be a lot dimmer and harder to see.</w:t>
      </w:r>
    </w:p>
    <w:p w:rsidR="000F0396" w:rsidRDefault="000F0396"/>
    <w:p w:rsidR="000F0396" w:rsidRDefault="000F0396"/>
    <w:p w:rsidR="000F0396" w:rsidRDefault="000F0396">
      <w:r>
        <w:t xml:space="preserve">Question: How long will each digit of the display be driven by the controller if the binary counter used for this sequencing is 15 bits? Assume a 50 MHz input clock. </w:t>
      </w:r>
    </w:p>
    <w:p w:rsidR="000F0396" w:rsidRDefault="000F0396">
      <w:r w:rsidRPr="000F0396">
        <w:rPr>
          <w:highlight w:val="yellow"/>
        </w:rPr>
        <w:t>163.84 micro seconds</w:t>
      </w:r>
    </w:p>
    <w:p w:rsidR="000F0396" w:rsidRDefault="000F0396"/>
    <w:p w:rsidR="000F0396" w:rsidRDefault="000F0396">
      <w:r>
        <w:t>Question: Assuming a 15 bit counter, how long will each digit be blanked?</w:t>
      </w:r>
    </w:p>
    <w:p w:rsidR="000F0396" w:rsidRDefault="000F0396">
      <w:r w:rsidRPr="000F0396">
        <w:rPr>
          <w:highlight w:val="yellow"/>
        </w:rPr>
        <w:t>491.52 micro seconds</w:t>
      </w:r>
    </w:p>
    <w:p w:rsidR="000F0396" w:rsidRDefault="000F0396"/>
    <w:p w:rsidR="000F0396" w:rsidRDefault="000F0396"/>
    <w:p w:rsidR="000F0396" w:rsidRDefault="000F0396" w:rsidP="000F0396">
      <w:r>
        <w:t>Question: What is the purpose of the COUNTER_BITS generic used in this design? Why would someone want to change the value of this generic?</w:t>
      </w:r>
    </w:p>
    <w:p w:rsidR="000F0396" w:rsidRDefault="000F0396" w:rsidP="000F0396"/>
    <w:p w:rsidR="000F0396" w:rsidRDefault="008A3CF0" w:rsidP="000F0396">
      <w:r w:rsidRPr="008A3CF0">
        <w:rPr>
          <w:highlight w:val="yellow"/>
        </w:rPr>
        <w:t>It is the number of bits on the segment controller- someone could easily change the speed of the anode switching by changing this value</w:t>
      </w:r>
    </w:p>
    <w:p w:rsidR="000F0396" w:rsidRDefault="000F0396" w:rsidP="000F0396"/>
    <w:p w:rsidR="000F0396" w:rsidRDefault="00FB7D7A" w:rsidP="000F0396">
      <w:r>
        <w:t>Exercise 2:</w:t>
      </w:r>
    </w:p>
    <w:p w:rsidR="00FB7D7A" w:rsidRDefault="00FB7D7A" w:rsidP="000F0396"/>
    <w:p w:rsidR="00FB7D7A" w:rsidRDefault="00FB7D7A" w:rsidP="00FB7D7A">
      <w:r>
        <w:t>Question: What command would you use to create a 100 MHz oscillating clock signal with a 50% duty cycle (i.e., the ‘0’ time and the ‘1’ time of the clock are the same)?</w:t>
      </w:r>
    </w:p>
    <w:p w:rsidR="00FB7D7A" w:rsidRDefault="00FB7D7A" w:rsidP="00FB7D7A"/>
    <w:p w:rsidR="00FB7D7A" w:rsidRDefault="00FB7D7A" w:rsidP="00FB7D7A">
      <w:proofErr w:type="spellStart"/>
      <w:r w:rsidRPr="00FB7D7A">
        <w:rPr>
          <w:highlight w:val="yellow"/>
        </w:rPr>
        <w:t>isim</w:t>
      </w:r>
      <w:proofErr w:type="spellEnd"/>
      <w:r w:rsidRPr="00FB7D7A">
        <w:rPr>
          <w:highlight w:val="yellow"/>
        </w:rPr>
        <w:t xml:space="preserve"> f</w:t>
      </w:r>
      <w:r w:rsidRPr="00FB7D7A">
        <w:rPr>
          <w:highlight w:val="yellow"/>
        </w:rPr>
        <w:t xml:space="preserve">orce add </w:t>
      </w:r>
      <w:proofErr w:type="spellStart"/>
      <w:r w:rsidRPr="00FB7D7A">
        <w:rPr>
          <w:highlight w:val="yellow"/>
        </w:rPr>
        <w:t>clk</w:t>
      </w:r>
      <w:proofErr w:type="spellEnd"/>
      <w:r w:rsidRPr="00FB7D7A">
        <w:rPr>
          <w:highlight w:val="yellow"/>
        </w:rPr>
        <w:t xml:space="preserve"> 1 -value 0 -time 5 ns -repeat 1</w:t>
      </w:r>
      <w:r w:rsidRPr="00FB7D7A">
        <w:rPr>
          <w:highlight w:val="yellow"/>
        </w:rPr>
        <w:t>0 ns</w:t>
      </w:r>
    </w:p>
    <w:p w:rsidR="00FB7D7A" w:rsidRDefault="00FB7D7A" w:rsidP="00FB7D7A"/>
    <w:p w:rsidR="00FB7D7A" w:rsidRDefault="00FB7D7A" w:rsidP="00FB7D7A">
      <w:r>
        <w:t xml:space="preserve">Question: What time does the </w:t>
      </w:r>
      <w:proofErr w:type="spellStart"/>
      <w:r>
        <w:t>testbench</w:t>
      </w:r>
      <w:proofErr w:type="spellEnd"/>
      <w:r>
        <w:t xml:space="preserve"> simulation end?</w:t>
      </w:r>
    </w:p>
    <w:p w:rsidR="00FB7D7A" w:rsidRDefault="00FB7D7A" w:rsidP="00FB7D7A">
      <w:pPr>
        <w:rPr>
          <w:color w:val="000000"/>
        </w:rPr>
      </w:pPr>
      <w:bookmarkStart w:id="0" w:name="_GoBack"/>
      <w:r w:rsidRPr="00FB7D7A">
        <w:rPr>
          <w:color w:val="000000"/>
          <w:highlight w:val="yellow"/>
        </w:rPr>
        <w:t>Done with simulation at time:6062070 ns</w:t>
      </w:r>
    </w:p>
    <w:bookmarkEnd w:id="0"/>
    <w:p w:rsidR="00FB7D7A" w:rsidRDefault="00FB7D7A" w:rsidP="00FB7D7A">
      <w:pPr>
        <w:rPr>
          <w:color w:val="000000"/>
        </w:rPr>
      </w:pPr>
    </w:p>
    <w:p w:rsidR="00FB7D7A" w:rsidRDefault="00FB7D7A" w:rsidP="00FB7D7A">
      <w:pPr>
        <w:rPr>
          <w:color w:val="000000"/>
        </w:rPr>
      </w:pPr>
    </w:p>
    <w:p w:rsidR="00FB7D7A" w:rsidRDefault="00FB7D7A" w:rsidP="00FB7D7A">
      <w:r>
        <w:t>Exercise 3:</w:t>
      </w:r>
    </w:p>
    <w:p w:rsidR="00FB7D7A" w:rsidRDefault="00FB7D7A" w:rsidP="00FB7D7A"/>
    <w:sectPr w:rsidR="00FB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7C"/>
    <w:rsid w:val="000F0396"/>
    <w:rsid w:val="00416AF2"/>
    <w:rsid w:val="00625FB6"/>
    <w:rsid w:val="008A3CF0"/>
    <w:rsid w:val="00FA507C"/>
    <w:rsid w:val="00F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208C"/>
  <w15:chartTrackingRefBased/>
  <w15:docId w15:val="{2F92456C-042B-4BFA-B53D-C68F8AFA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2016-01-29T22:54:00Z</dcterms:created>
  <dcterms:modified xsi:type="dcterms:W3CDTF">2016-02-05T01:14:00Z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